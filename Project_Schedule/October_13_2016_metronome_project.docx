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0D" w:rsidRDefault="00022810">
      <w:r w:rsidRPr="00022810">
        <w:t xml:space="preserve">14 </w:t>
      </w:r>
      <w:proofErr w:type="spellStart"/>
      <w:r w:rsidRPr="00022810">
        <w:t>Metro</w:t>
      </w:r>
      <w:r w:rsidR="0080798F">
        <w:t>K</w:t>
      </w:r>
      <w:r w:rsidRPr="00022810">
        <w:t>nome</w:t>
      </w:r>
      <w:proofErr w:type="spellEnd"/>
      <w:r w:rsidRPr="00022810">
        <w:t xml:space="preserve"> Project</w:t>
      </w:r>
      <w:bookmarkStart w:id="0" w:name="_GoBack"/>
      <w:bookmarkEnd w:id="0"/>
    </w:p>
    <w:p w:rsidR="00022810" w:rsidRDefault="00022810"/>
    <w:p w:rsidR="00022810" w:rsidRPr="00022810" w:rsidRDefault="00022810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Communication is key.</w:t>
      </w:r>
    </w:p>
    <w:p w:rsidR="00022810" w:rsidRPr="00022810" w:rsidRDefault="00022810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We have email, phone usage (texting, calling), hangouts as our communication methods.  Please check your preferred email at least once daily.</w:t>
      </w: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br/>
        <w:t>Next meeting:</w:t>
      </w:r>
    </w:p>
    <w:p w:rsidR="00022810" w:rsidRPr="00022810" w:rsidRDefault="00022810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8am Thursday Oct 13, 2016 in capstone lab.</w:t>
      </w:r>
    </w:p>
    <w:p w:rsidR="00022810" w:rsidRPr="00022810" w:rsidRDefault="00022810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Agenda:</w:t>
      </w: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581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P</w:t>
      </w:r>
      <w:r w:rsidR="00022810" w:rsidRPr="00022810">
        <w:rPr>
          <w:rFonts w:ascii="Times New Roman" w:eastAsia="Times New Roman" w:hAnsi="Times New Roman" w:cs="Times New Roman"/>
          <w:sz w:val="24"/>
          <w:szCs w:val="24"/>
        </w:rPr>
        <w:t>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581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581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Metronome:  Must have</w:t>
      </w:r>
    </w:p>
    <w:p w:rsidR="00492581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Tuning Fork:  Nice to have (should), best effort if time available</w:t>
      </w:r>
    </w:p>
    <w:p w:rsidR="00492581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folders do we need?</w:t>
      </w: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C8A" w:rsidRDefault="000E6C8A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Datasheet</w:t>
      </w:r>
    </w:p>
    <w:p w:rsidR="000E6C8A" w:rsidRDefault="000E6C8A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Schematics</w:t>
      </w:r>
    </w:p>
    <w:p w:rsidR="000E6C8A" w:rsidRDefault="000E6C8A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Parts List</w:t>
      </w:r>
    </w:p>
    <w:p w:rsidR="000E6C8A" w:rsidRDefault="000E6C8A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0E6C8A" w:rsidRDefault="00287678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Debug</w:t>
      </w:r>
    </w:p>
    <w:p w:rsidR="00F15DB7" w:rsidRDefault="00F15DB7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DB7" w:rsidRDefault="00F15DB7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C8A" w:rsidRDefault="000E6C8A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581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br/>
        <w:t>timeline</w:t>
      </w:r>
    </w:p>
    <w:p w:rsidR="00E9727A" w:rsidRDefault="00E9727A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br/>
        <w:t>segmentation of project (who does what)</w:t>
      </w: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62F" w:rsidRDefault="00C9162F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</w:t>
      </w:r>
    </w:p>
    <w:p w:rsidR="00F533C1" w:rsidRDefault="00E9727A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Requirement:  </w:t>
      </w:r>
      <w:r w:rsidR="00F533C1">
        <w:rPr>
          <w:rFonts w:ascii="Times New Roman" w:eastAsia="Times New Roman" w:hAnsi="Times New Roman" w:cs="Times New Roman"/>
          <w:sz w:val="24"/>
          <w:szCs w:val="24"/>
        </w:rPr>
        <w:t>Surface mount (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F533C1">
        <w:rPr>
          <w:rFonts w:ascii="Times New Roman" w:eastAsia="Times New Roman" w:hAnsi="Times New Roman" w:cs="Times New Roman"/>
          <w:sz w:val="24"/>
          <w:szCs w:val="24"/>
        </w:rPr>
        <w:t>25%)</w:t>
      </w: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C26" w:rsidRDefault="00EE7C26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Resistors:  1k and 10k</w:t>
      </w:r>
    </w:p>
    <w:p w:rsidR="00EE7C26" w:rsidRDefault="00F737A9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Caps 105s (1uF), 103s(10nF)</w:t>
      </w:r>
    </w:p>
    <w:p w:rsidR="00F737A9" w:rsidRDefault="00F737A9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:rsidR="00D97463" w:rsidRDefault="00D97463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Start working with:  </w:t>
      </w:r>
      <w:r>
        <w:t>MPLAB v8.92</w:t>
      </w:r>
      <w:r>
        <w:t xml:space="preserve"> (minimum revision)</w:t>
      </w:r>
    </w:p>
    <w:p w:rsidR="00D97463" w:rsidRDefault="00D97463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463" w:rsidRDefault="00D97463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C1" w:rsidRDefault="00F533C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581" w:rsidRPr="00022810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deliverables</w:t>
      </w:r>
    </w:p>
    <w:p w:rsidR="00492581" w:rsidRPr="00022810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parts/materials identification</w:t>
      </w:r>
    </w:p>
    <w:p w:rsidR="00C9162F" w:rsidRPr="00C9162F" w:rsidRDefault="00C9162F" w:rsidP="00C916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Kyle/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</w:t>
      </w:r>
      <w:proofErr w:type="spellEnd"/>
    </w:p>
    <w:p w:rsidR="00492581" w:rsidRPr="00022810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Default="00C9162F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C</w:t>
      </w:r>
      <w:r w:rsidR="00022810" w:rsidRPr="00022810">
        <w:rPr>
          <w:rFonts w:ascii="Times New Roman" w:eastAsia="Times New Roman" w:hAnsi="Times New Roman" w:cs="Times New Roman"/>
          <w:sz w:val="24"/>
          <w:szCs w:val="24"/>
        </w:rPr>
        <w:t>osts</w:t>
      </w:r>
    </w:p>
    <w:p w:rsidR="00C9162F" w:rsidRPr="00C9162F" w:rsidRDefault="00C9162F" w:rsidP="00C916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Kyle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</w:t>
      </w:r>
      <w:proofErr w:type="spellEnd"/>
    </w:p>
    <w:p w:rsidR="00492581" w:rsidRPr="00022810" w:rsidRDefault="00492581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Default="00F15DB7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P</w:t>
      </w:r>
      <w:r w:rsidR="00022810" w:rsidRPr="00022810">
        <w:rPr>
          <w:rFonts w:ascii="Times New Roman" w:eastAsia="Times New Roman" w:hAnsi="Times New Roman" w:cs="Times New Roman"/>
          <w:sz w:val="24"/>
          <w:szCs w:val="24"/>
        </w:rPr>
        <w:t>rototyping</w:t>
      </w:r>
    </w:p>
    <w:p w:rsidR="00F15DB7" w:rsidRDefault="00F15DB7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09A" w:rsidRDefault="002D709A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 Documentation/Tutorials/Resources: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Michael Covington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D709A" w:rsidRPr="00022810" w:rsidRDefault="002D709A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Current Project Schedule:</w:t>
      </w:r>
      <w:r w:rsidRPr="00022810">
        <w:rPr>
          <w:rFonts w:ascii="Times New Roman" w:eastAsia="Times New Roman" w:hAnsi="Times New Roman" w:cs="Times New Roman"/>
          <w:sz w:val="24"/>
          <w:szCs w:val="24"/>
        </w:rPr>
        <w:br/>
      </w:r>
      <w:r w:rsidRPr="00022810">
        <w:rPr>
          <w:rFonts w:ascii="Times New Roman" w:eastAsia="Times New Roman" w:hAnsi="Times New Roman" w:cs="Times New Roman"/>
          <w:sz w:val="24"/>
          <w:szCs w:val="24"/>
        </w:rPr>
        <w:br/>
      </w:r>
      <w:r w:rsidRPr="0002281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  <w:gridCol w:w="2670"/>
        <w:gridCol w:w="2670"/>
      </w:tblGrid>
      <w:tr w:rsidR="00022810" w:rsidRPr="00022810" w:rsidTr="000228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End Date</w:t>
            </w:r>
          </w:p>
        </w:tc>
      </w:tr>
      <w:tr w:rsidR="00022810" w:rsidRPr="00022810" w:rsidTr="000228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Parts Identification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10/21/2016</w:t>
            </w:r>
          </w:p>
        </w:tc>
      </w:tr>
      <w:tr w:rsidR="00022810" w:rsidRPr="00022810" w:rsidTr="000228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Prototyping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10/13/2016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810" w:rsidRPr="00022810" w:rsidRDefault="00022810" w:rsidP="00022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81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10/26/2016</w:t>
            </w:r>
          </w:p>
        </w:tc>
      </w:tr>
    </w:tbl>
    <w:p w:rsidR="00022810" w:rsidRPr="00022810" w:rsidRDefault="00022810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br/>
      </w:r>
      <w:r w:rsidRPr="00022810">
        <w:rPr>
          <w:rFonts w:ascii="Times New Roman" w:eastAsia="Times New Roman" w:hAnsi="Times New Roman" w:cs="Times New Roman"/>
          <w:sz w:val="24"/>
          <w:szCs w:val="24"/>
        </w:rPr>
        <w:br/>
      </w:r>
      <w:r w:rsidRPr="000228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Future items:</w:t>
      </w: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810" w:rsidRPr="00022810" w:rsidRDefault="00022810" w:rsidP="00022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Homework</w:t>
      </w:r>
      <w:r w:rsidRPr="00022810">
        <w:rPr>
          <w:rFonts w:ascii="Times New Roman" w:eastAsia="Times New Roman" w:hAnsi="Times New Roman" w:cs="Times New Roman"/>
          <w:sz w:val="24"/>
          <w:szCs w:val="24"/>
        </w:rPr>
        <w:br/>
        <w:t>--&gt; I list homework as a discussion item as it is worth 50% of our grade therefore it is obviously super important.</w:t>
      </w: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t>Homework #3 (scheduled for October 18, due October 25, 2016)</w:t>
      </w: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sz w:val="24"/>
          <w:szCs w:val="24"/>
        </w:rPr>
        <w:br/>
        <w:t>Homework #4 (scheduled November 1, 2016. due November 8, 2016)</w:t>
      </w:r>
    </w:p>
    <w:p w:rsidR="00022810" w:rsidRPr="00022810" w:rsidRDefault="00022810" w:rsidP="0002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8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10" w:rsidRDefault="00BF1FC6">
      <w:r>
        <w:lastRenderedPageBreak/>
        <w:t>Next team meeting:</w:t>
      </w:r>
    </w:p>
    <w:p w:rsidR="00BF1FC6" w:rsidRDefault="00BF1FC6"/>
    <w:p w:rsidR="00BF1FC6" w:rsidRDefault="00BF1FC6">
      <w:r>
        <w:t>October 25, 2016:  9am, capstone lab.</w:t>
      </w:r>
    </w:p>
    <w:p w:rsidR="00BF1FC6" w:rsidRDefault="00BF1FC6"/>
    <w:sectPr w:rsidR="00BF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55F38"/>
    <w:multiLevelType w:val="hybridMultilevel"/>
    <w:tmpl w:val="5E7E7C1C"/>
    <w:lvl w:ilvl="0" w:tplc="EC38B620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10"/>
    <w:rsid w:val="00022810"/>
    <w:rsid w:val="00046B0E"/>
    <w:rsid w:val="000E6C8A"/>
    <w:rsid w:val="00287678"/>
    <w:rsid w:val="002D709A"/>
    <w:rsid w:val="00492581"/>
    <w:rsid w:val="00573E04"/>
    <w:rsid w:val="007605A5"/>
    <w:rsid w:val="0080798F"/>
    <w:rsid w:val="00820387"/>
    <w:rsid w:val="0099420D"/>
    <w:rsid w:val="00BF1FC6"/>
    <w:rsid w:val="00C4256D"/>
    <w:rsid w:val="00C9162F"/>
    <w:rsid w:val="00CF0CBD"/>
    <w:rsid w:val="00D97463"/>
    <w:rsid w:val="00E9727A"/>
    <w:rsid w:val="00EE7C26"/>
    <w:rsid w:val="00F15DB7"/>
    <w:rsid w:val="00F533C1"/>
    <w:rsid w:val="00F7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559"/>
  <w15:chartTrackingRefBased/>
  <w15:docId w15:val="{5D0CD984-EB3F-4B5D-B128-F7C0A28E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1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4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60B433A0</Template>
  <TotalTime>81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20</cp:revision>
  <dcterms:created xsi:type="dcterms:W3CDTF">2016-10-13T15:35:00Z</dcterms:created>
  <dcterms:modified xsi:type="dcterms:W3CDTF">2016-10-13T16:56:00Z</dcterms:modified>
</cp:coreProperties>
</file>